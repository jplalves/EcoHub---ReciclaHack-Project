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28F2" w14:textId="1D97D647" w:rsidR="00363C0C" w:rsidRPr="00DC695F" w:rsidRDefault="00534912" w:rsidP="00534912">
      <w:pPr>
        <w:jc w:val="center"/>
        <w:rPr>
          <w:sz w:val="44"/>
          <w:szCs w:val="44"/>
        </w:rPr>
      </w:pPr>
      <w:proofErr w:type="spellStart"/>
      <w:r w:rsidRPr="00DC695F">
        <w:rPr>
          <w:sz w:val="44"/>
          <w:szCs w:val="44"/>
        </w:rPr>
        <w:t>EcoHub</w:t>
      </w:r>
      <w:proofErr w:type="spellEnd"/>
      <w:r w:rsidRPr="00DC695F">
        <w:rPr>
          <w:sz w:val="44"/>
          <w:szCs w:val="44"/>
        </w:rPr>
        <w:t xml:space="preserve"> – UX prototype</w:t>
      </w:r>
    </w:p>
    <w:p w14:paraId="41BB4BE1" w14:textId="7CD3BA5C" w:rsidR="00534912" w:rsidRDefault="00534912" w:rsidP="00534912">
      <w:pPr>
        <w:jc w:val="both"/>
        <w:rPr>
          <w:sz w:val="24"/>
          <w:szCs w:val="24"/>
          <w:lang w:val="pt-BR"/>
        </w:rPr>
      </w:pPr>
      <w:r w:rsidRPr="00534912">
        <w:rPr>
          <w:sz w:val="24"/>
          <w:szCs w:val="24"/>
          <w:lang w:val="pt-BR"/>
        </w:rPr>
        <w:t>EcoHub é um centro de c</w:t>
      </w:r>
      <w:r>
        <w:rPr>
          <w:sz w:val="24"/>
          <w:szCs w:val="24"/>
          <w:lang w:val="pt-BR"/>
        </w:rPr>
        <w:t>omunicação e informação sobre reciclagem, criado para incentivar a reciclagem e orientar sobre boas práticas e o descarte correto de embalagens.</w:t>
      </w:r>
    </w:p>
    <w:p w14:paraId="042D1372" w14:textId="17956B6D" w:rsidR="00534912" w:rsidRDefault="00534912" w:rsidP="0053491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 define a User Experience do projeto.</w:t>
      </w:r>
    </w:p>
    <w:p w14:paraId="5A46E6E0" w14:textId="77777777" w:rsidR="00DC695F" w:rsidRDefault="00DC695F" w:rsidP="00534912">
      <w:pPr>
        <w:jc w:val="both"/>
        <w:rPr>
          <w:sz w:val="24"/>
          <w:szCs w:val="24"/>
          <w:lang w:val="pt-BR"/>
        </w:rPr>
      </w:pPr>
    </w:p>
    <w:p w14:paraId="71FBDD3C" w14:textId="0E0BC7BE" w:rsidR="00534912" w:rsidRDefault="00534912" w:rsidP="00534912">
      <w:pPr>
        <w:pStyle w:val="ListParagraph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Ao acessar o site, o usuário visualiza a página inicial, que tem como propósito:</w:t>
      </w:r>
    </w:p>
    <w:p w14:paraId="74FA6AFC" w14:textId="3FD9350D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Definir o que é o EcoHub de forma concisa;</w:t>
      </w:r>
    </w:p>
    <w:p w14:paraId="0AD50626" w14:textId="79DE2D06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Definir pontos de incentivo para o usuário utilizar o app;</w:t>
      </w:r>
    </w:p>
    <w:p w14:paraId="29B96806" w14:textId="31E34C3B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Ser convidativa;</w:t>
      </w:r>
    </w:p>
    <w:p w14:paraId="77F04926" w14:textId="29F10614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Informar features do app;</w:t>
      </w:r>
    </w:p>
    <w:p w14:paraId="40A03765" w14:textId="0538B101" w:rsidR="00DC695F" w:rsidRDefault="00534912" w:rsidP="00DC695F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principal propósito desta página inicial é convencer o usuário a criar uma conta no sistema</w:t>
      </w:r>
      <w:r w:rsidR="00DC695F">
        <w:rPr>
          <w:lang w:val="pt-BR"/>
        </w:rPr>
        <w:t>, caso seja um novo usuário</w:t>
      </w:r>
      <w:r>
        <w:rPr>
          <w:lang w:val="pt-BR"/>
        </w:rPr>
        <w:t>.</w:t>
      </w:r>
    </w:p>
    <w:p w14:paraId="6AEB3719" w14:textId="68F2CAA2" w:rsidR="00DC695F" w:rsidRPr="00DC695F" w:rsidRDefault="00DC695F" w:rsidP="00DC695F">
      <w:pPr>
        <w:jc w:val="both"/>
        <w:rPr>
          <w:b/>
          <w:bCs/>
          <w:u w:val="single"/>
          <w:lang w:val="pt-BR"/>
        </w:rPr>
      </w:pPr>
      <w:r w:rsidRPr="00DC695F">
        <w:rPr>
          <w:b/>
          <w:bCs/>
          <w:u w:val="single"/>
          <w:lang w:val="pt-BR"/>
        </w:rPr>
        <w:t>SE NOVO USUÁRIO:</w:t>
      </w:r>
    </w:p>
    <w:p w14:paraId="08378B57" w14:textId="5EF45873" w:rsidR="00534912" w:rsidRDefault="00534912" w:rsidP="00534912">
      <w:pPr>
        <w:pStyle w:val="ListParagraph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O usuário então decide se cadastrar, clicando no botão de cadastro. Então, é levado para a tela de cadastro, onde ele deverá informar os campos:</w:t>
      </w:r>
    </w:p>
    <w:p w14:paraId="2D14E68F" w14:textId="06D1B514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Nome;</w:t>
      </w:r>
    </w:p>
    <w:p w14:paraId="361C77DD" w14:textId="1C607C5F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Data de nascimento;</w:t>
      </w:r>
    </w:p>
    <w:p w14:paraId="3C901816" w14:textId="3C780C25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CPF;</w:t>
      </w:r>
    </w:p>
    <w:p w14:paraId="6476ADF2" w14:textId="66C2565A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Localização (CEP, endereço, complemento);</w:t>
      </w:r>
    </w:p>
    <w:p w14:paraId="4877A565" w14:textId="526F596F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Email;</w:t>
      </w:r>
    </w:p>
    <w:p w14:paraId="14C6E6AC" w14:textId="61AA78FC" w:rsidR="00534912" w:rsidRDefault="00534912" w:rsidP="00534912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Senha.</w:t>
      </w:r>
    </w:p>
    <w:p w14:paraId="63F0372F" w14:textId="15B6C972" w:rsidR="00534912" w:rsidRPr="00534912" w:rsidRDefault="00534912" w:rsidP="00534912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Usuário então deve confirmar o email para começar a utilizar o site.</w:t>
      </w:r>
    </w:p>
    <w:p w14:paraId="744F0877" w14:textId="2FB93FF0" w:rsidR="00534912" w:rsidRDefault="00534912" w:rsidP="00DC695F">
      <w:pPr>
        <w:pStyle w:val="ListParagraph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Com sua conta criada, o usuário pode começar a utilizar o sistema.</w:t>
      </w:r>
    </w:p>
    <w:p w14:paraId="70D6A69D" w14:textId="7B4415D3" w:rsidR="00DC695F" w:rsidRDefault="00DC695F" w:rsidP="00DC695F">
      <w:pPr>
        <w:jc w:val="both"/>
        <w:rPr>
          <w:b/>
          <w:bCs/>
          <w:u w:val="single"/>
          <w:lang w:val="pt-BR"/>
        </w:rPr>
      </w:pPr>
      <w:r w:rsidRPr="00DC695F">
        <w:rPr>
          <w:b/>
          <w:bCs/>
          <w:u w:val="single"/>
          <w:lang w:val="pt-BR"/>
        </w:rPr>
        <w:t>SE USUÁRIO EXISTENTE</w:t>
      </w:r>
      <w:r>
        <w:rPr>
          <w:b/>
          <w:bCs/>
          <w:u w:val="single"/>
          <w:lang w:val="pt-BR"/>
        </w:rPr>
        <w:t>:</w:t>
      </w:r>
    </w:p>
    <w:p w14:paraId="7E0643BF" w14:textId="45087B25" w:rsidR="00DC695F" w:rsidRDefault="00DC695F" w:rsidP="00DC695F">
      <w:pPr>
        <w:pStyle w:val="ListParagraph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O usuário loga no sistema informando o e-mail e senha cadastrados, caso já não esteja logado. </w:t>
      </w:r>
    </w:p>
    <w:p w14:paraId="71690717" w14:textId="73C54BAC" w:rsidR="00DC695F" w:rsidRDefault="00DC695F" w:rsidP="00DC695F">
      <w:pPr>
        <w:pStyle w:val="ListParagraph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>O usuário tem acesso às duas features principais do sistema:</w:t>
      </w:r>
    </w:p>
    <w:p w14:paraId="72F50622" w14:textId="54410F6F" w:rsidR="00DC695F" w:rsidRDefault="00DC695F" w:rsidP="00DC695F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Mapa de colaborativas/centros de reciclagem, bem como informações de contato atualizadas dos mesmos (e-mail, telefone, site (se aplicável));</w:t>
      </w:r>
    </w:p>
    <w:p w14:paraId="36362B68" w14:textId="39248438" w:rsidR="00DC695F" w:rsidRDefault="00DC695F" w:rsidP="00DC695F">
      <w:pPr>
        <w:pStyle w:val="ListParagraph"/>
        <w:numPr>
          <w:ilvl w:val="1"/>
          <w:numId w:val="17"/>
        </w:numPr>
        <w:jc w:val="both"/>
        <w:rPr>
          <w:lang w:val="pt-BR"/>
        </w:rPr>
      </w:pPr>
      <w:r>
        <w:rPr>
          <w:lang w:val="pt-BR"/>
        </w:rPr>
        <w:t>Orientações para reciclagem correta de diversas embalagens/itens diferentes.</w:t>
      </w:r>
    </w:p>
    <w:p w14:paraId="48F125E5" w14:textId="0C15835D" w:rsidR="00DC695F" w:rsidRDefault="00DC695F" w:rsidP="00DC695F">
      <w:pPr>
        <w:pStyle w:val="ListParagraph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Haverá um canal de suporte para atender dúvidas dos usuários.</w:t>
      </w:r>
    </w:p>
    <w:p w14:paraId="305D335E" w14:textId="77777777" w:rsidR="00DC695F" w:rsidRPr="00DC695F" w:rsidRDefault="00DC695F" w:rsidP="00DC695F">
      <w:pPr>
        <w:jc w:val="both"/>
        <w:rPr>
          <w:lang w:val="pt-BR"/>
        </w:rPr>
      </w:pPr>
    </w:p>
    <w:sectPr w:rsidR="00DC695F" w:rsidRPr="00DC695F" w:rsidSect="00C4442C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000A" w14:textId="77777777" w:rsidR="00BC5FB6" w:rsidRDefault="00BC5FB6">
      <w:r>
        <w:separator/>
      </w:r>
    </w:p>
  </w:endnote>
  <w:endnote w:type="continuationSeparator" w:id="0">
    <w:p w14:paraId="193FC935" w14:textId="77777777" w:rsidR="00BC5FB6" w:rsidRDefault="00BC5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BC4F8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6233E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3E86" w14:textId="77777777" w:rsidR="00BC5FB6" w:rsidRDefault="00BC5FB6">
      <w:r>
        <w:separator/>
      </w:r>
    </w:p>
  </w:footnote>
  <w:footnote w:type="continuationSeparator" w:id="0">
    <w:p w14:paraId="7E9814AB" w14:textId="77777777" w:rsidR="00BC5FB6" w:rsidRDefault="00BC5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D43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760A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34B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8EF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A07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9EB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EC1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29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69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39A366D"/>
    <w:multiLevelType w:val="hybridMultilevel"/>
    <w:tmpl w:val="05FE4DB8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A470B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2951489B"/>
    <w:multiLevelType w:val="hybridMultilevel"/>
    <w:tmpl w:val="4D727788"/>
    <w:lvl w:ilvl="0" w:tplc="C862EF56">
      <w:start w:val="1"/>
      <w:numFmt w:val="bullet"/>
      <w:lvlText w:val=""/>
      <w:lvlJc w:val="left"/>
      <w:pPr>
        <w:ind w:left="1428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6742D14"/>
    <w:multiLevelType w:val="hybridMultilevel"/>
    <w:tmpl w:val="B460738A"/>
    <w:lvl w:ilvl="0" w:tplc="5CBE59C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E3700ED"/>
    <w:multiLevelType w:val="multilevel"/>
    <w:tmpl w:val="574087B6"/>
    <w:numStyleLink w:val="Philipsbullets"/>
  </w:abstractNum>
  <w:abstractNum w:abstractNumId="18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3E5E0E"/>
    <w:multiLevelType w:val="hybridMultilevel"/>
    <w:tmpl w:val="A1060956"/>
    <w:lvl w:ilvl="0" w:tplc="1B9C78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8"/>
  </w:num>
  <w:num w:numId="16">
    <w:abstractNumId w:val="12"/>
  </w:num>
  <w:num w:numId="17">
    <w:abstractNumId w:val="19"/>
  </w:num>
  <w:num w:numId="18">
    <w:abstractNumId w:val="16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12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34912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BC5FB6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695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9F2F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363C0C"/>
    <w:pPr>
      <w:keepNext/>
      <w:numPr>
        <w:numId w:val="16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numPr>
        <w:ilvl w:val="1"/>
        <w:numId w:val="16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6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6378F"/>
    <w:rPr>
      <w:rFonts w:asciiTheme="majorHAnsi" w:eastAsiaTheme="majorEastAsia" w:hAnsiTheme="majorHAnsi" w:cstheme="majorBidi"/>
      <w:color w:val="003A65" w:themeColor="accent1" w:themeShade="7F"/>
      <w:sz w:val="24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41171\AppData\Local\Temp\Templafy\WordVsto\doowasbo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A4 blank document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doowasbo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2022-05-21T03:04:00Z</dcterms:created>
  <dcterms:modified xsi:type="dcterms:W3CDTF">2022-05-21T03:23:00Z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637818333732013355</vt:lpwstr>
  </property>
  <property fmtid="{D5CDD505-2E9C-101B-9397-08002B2CF9AE}" pid="5" name="TemplafyUserProfileId">
    <vt:lpwstr>637649161446106174</vt:lpwstr>
  </property>
  <property fmtid="{D5CDD505-2E9C-101B-9397-08002B2CF9AE}" pid="6" name="TemplafyFromBlank">
    <vt:bool>true</vt:bool>
  </property>
</Properties>
</file>